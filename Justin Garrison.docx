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ord/glossary/settings.xml" ContentType="application/vnd.openxmlformats-officedocument.wordprocessingml.settings+xml"/>
  <Override PartName="/word/glossary/word/glossary/styles.xml" ContentType="application/vnd.openxmlformats-officedocument.wordprocessingml.styles+xml"/>
  <Override PartName="/word/glossary/word/glossary/webSettings.xml" ContentType="application/vnd.openxmlformats-officedocument.wordprocessingml.webSettings+xml"/>
  <Override PartName="/word/glossary/word/glossary/fontTable.xml" ContentType="application/vnd.openxmlformats-officedocument.wordprocessingml.fontTabl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8"/>
          <w:szCs w:val="12"/>
        </w:rPr>
      </w:pPr>
      <w:r>
        <w:rPr>
          <w:sz w:val="8"/>
          <w:szCs w:val="12"/>
        </w:rPr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20" w:noHBand="1" w:noVBand="1" w:firstColumn="0" w:lastRow="0" w:lastColumn="0" w:firstRow="1"/>
      </w:tblPr>
      <w:tblGrid>
        <w:gridCol w:w="142"/>
        <w:gridCol w:w="284"/>
        <w:gridCol w:w="140"/>
        <w:gridCol w:w="2131"/>
        <w:gridCol w:w="137"/>
        <w:gridCol w:w="285"/>
        <w:gridCol w:w="141"/>
        <w:gridCol w:w="2127"/>
        <w:gridCol w:w="141"/>
        <w:gridCol w:w="318"/>
        <w:gridCol w:w="142"/>
        <w:gridCol w:w="957"/>
        <w:gridCol w:w="285"/>
        <w:gridCol w:w="849"/>
        <w:gridCol w:w="142"/>
        <w:gridCol w:w="318"/>
        <w:gridCol w:w="141"/>
        <w:gridCol w:w="2092"/>
        <w:gridCol w:w="18"/>
      </w:tblGrid>
      <w:tr>
        <w:trPr>
          <w:trHeight w:val="1810" w:hRule="atLeast"/>
        </w:trPr>
        <w:tc>
          <w:tcPr>
            <w:tcW w:w="10790" w:type="dxa"/>
            <w:gridSpan w:val="19"/>
            <w:tcBorders>
              <w:top w:val="nil"/>
              <w:left w:val="nil"/>
              <w:bottom w:val="single" w:sz="24" w:space="0" w:color="2C3B57"/>
              <w:right w:val="nil"/>
            </w:tcBorders>
          </w:tcPr>
          <w:p>
            <w:pPr>
              <w:pStyle w:val="Heading1"/>
              <w:widowControl/>
              <w:spacing w:before="0" w:after="0"/>
              <w:rPr>
                <w:kern w:val="0"/>
                <w:lang w:val="en-US" w:eastAsia="en-US" w:bidi="ar-SA"/>
              </w:rPr>
            </w:pPr>
            <w:sdt>
              <w:sdtPr>
                <w:placeholder>
                  <w:docPart w:val="F44EBAC9D6C242618AFEF63ECBDB8616"/>
                </w:placeholder>
                <w15:appearance w15:val="hidden"/>
                <w:id w:val="-1494938477"/>
                <w:showingPlcHdr/>
              </w:sdtPr>
              <w:sdtContent>
                <w:r>
                  <w:rPr>
                    <w:kern w:val="0"/>
                    <w:lang w:val="en-US" w:eastAsia="en-US" w:bidi="ar-SA"/>
                  </w:rPr>
                </w:r>
                <w:r>
                  <w:rPr>
                    <w:kern w:val="0"/>
                    <w:lang w:val="en-US" w:eastAsia="en-US" w:bidi="ar-SA"/>
                  </w:rPr>
                </w:r>
                <w:r>
                  <w:rPr>
                    <w:kern w:val="0"/>
                    <w:lang w:val="en-US" w:eastAsia="en-US" w:bidi="ar-SA"/>
                  </w:rPr>
                  <w:t>J</w:t>
                </w:r>
              </w:sdtContent>
            </w:sdt>
            <w:r>
              <w:rPr>
                <w:kern w:val="0"/>
                <w:lang w:val="en-US" w:eastAsia="en-US" w:bidi="ar-SA"/>
              </w:rPr>
              <w:t>ustin Garrison</w:t>
            </w:r>
          </w:p>
          <w:p>
            <w:pPr>
              <w:pStyle w:val="Heading2"/>
              <w:widowControl/>
              <w:rPr>
                <w:rFonts w:ascii="Arial" w:hAnsi="Arial"/>
                <w:kern w:val="0"/>
                <w:lang w:val="en-US" w:eastAsia="en-US" w:bidi="ar-SA"/>
              </w:rPr>
            </w:pPr>
            <w:sdt>
              <w:sdtPr>
                <w:placeholder>
                  <w:docPart w:val="A5D45D1BE36D4141B2C46EBCFB842527"/>
                </w:placeholder>
                <w15:appearance w15:val="hidden"/>
                <w:id w:val="1898860903"/>
                <w:showingPlcHdr/>
              </w:sdtPr>
              <w:sdtContent>
                <w:r>
                  <w:rPr>
                    <w:kern w:val="0"/>
                    <w:lang w:val="en-US" w:eastAsia="en-US" w:bidi="ar-SA"/>
                  </w:rPr>
                </w:r>
                <w:r>
                  <w:rPr>
                    <w:kern w:val="0"/>
                    <w:lang w:val="en-US" w:eastAsia="en-US" w:bidi="ar-SA"/>
                  </w:rPr>
                  <w:t>assistant manager</w:t>
                </w:r>
              </w:sdtContent>
            </w:sdt>
          </w:p>
        </w:tc>
      </w:tr>
      <w:tr>
        <w:trPr>
          <w:trHeight w:val="149" w:hRule="atLeast"/>
        </w:trPr>
        <w:tc>
          <w:tcPr>
            <w:tcW w:w="10790" w:type="dxa"/>
            <w:gridSpan w:val="19"/>
            <w:tcBorders>
              <w:top w:val="single" w:sz="24" w:space="0" w:color="2C3B57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314" w:hRule="atLeast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color="auto" w:fill="2C3B57" w:themeFill="text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Style w:val="Emphasis"/>
              </w:rPr>
            </w:pPr>
            <w:r>
              <w:rPr>
                <w:rStyle w:val="Emphasis"/>
                <w:rFonts w:eastAsia="Arial"/>
                <w:kern w:val="0"/>
                <w:szCs w:val="24"/>
                <w:lang w:val="en-US" w:eastAsia="en-US" w:bidi="ar-SA"/>
              </w:rPr>
              <w:t>P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8B09E7BCA8F14AD695D843C6AC834EC5"/>
                </w:placeholder>
                <w15:appearance w15:val="hidden"/>
                <w:id w:val="494620162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[Phone]</w:t>
                </w:r>
              </w:sdtContent>
            </w:sdt>
          </w:p>
        </w:tc>
        <w:tc>
          <w:tcPr>
            <w:tcW w:w="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2C3B57" w:themeFill="text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Style w:val="Emphasis"/>
              </w:rPr>
            </w:pPr>
            <w:r>
              <w:rPr>
                <w:rStyle w:val="Emphasis"/>
                <w:rFonts w:eastAsia="Arial"/>
                <w:kern w:val="0"/>
                <w:szCs w:val="24"/>
                <w:lang w:val="en-US" w:eastAsia="en-US" w:bidi="ar-SA"/>
              </w:rPr>
              <w:t>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B9C9B073A0704604A0EB79527FD368FF"/>
                </w:placeholder>
                <w15:appearance w15:val="hidden"/>
                <w:id w:val="1602531064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Email</w:t>
                </w:r>
                <w:bookmarkStart w:id="0" w:name="_GoBack"/>
                <w:bookmarkEnd w:id="0"/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</w:sdtContent>
            </w:sdt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color="auto" w:fill="2C3B57" w:themeFill="text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Style w:val="Emphasis"/>
              </w:rPr>
            </w:pPr>
            <w:r>
              <w:rPr>
                <w:rStyle w:val="Emphasis"/>
                <w:rFonts w:eastAsia="Arial"/>
                <w:kern w:val="0"/>
                <w:szCs w:val="24"/>
                <w:lang w:val="en-US" w:eastAsia="en-US" w:bidi="ar-SA"/>
              </w:rPr>
              <w:t>A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20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1718293F9C2246EDBDD5F83989B21DA4"/>
                </w:placeholder>
                <w15:appearance w15:val="hidden"/>
                <w:id w:val="1612314428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[Address]</w:t>
                </w:r>
              </w:sdtContent>
            </w:sdt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color="auto" w:fill="2C3B57" w:themeFill="text2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Style w:val="Emphasis"/>
              </w:rPr>
            </w:pPr>
            <w:r>
              <w:rPr>
                <w:rStyle w:val="Emphasis"/>
                <w:rFonts w:eastAsia="Arial"/>
                <w:kern w:val="0"/>
                <w:szCs w:val="24"/>
                <w:lang w:val="en-US" w:eastAsia="en-US" w:bidi="ar-SA"/>
              </w:rPr>
              <w:t>W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A708FF151FF242CDB8B99955B09771F8"/>
                </w:placeholder>
                <w15:appearance w15:val="hidden"/>
                <w:id w:val="-742946326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[Website]</w:t>
                </w:r>
              </w:sdtContent>
            </w:sdt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161" w:hRule="atLeast"/>
        </w:trPr>
        <w:tc>
          <w:tcPr>
            <w:tcW w:w="10790" w:type="dxa"/>
            <w:gridSpan w:val="19"/>
            <w:tcBorders>
              <w:top w:val="nil"/>
              <w:left w:val="nil"/>
              <w:bottom w:val="single" w:sz="24" w:space="0" w:color="CADEE5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174" w:hRule="atLeast"/>
        </w:trPr>
        <w:tc>
          <w:tcPr>
            <w:tcW w:w="6945" w:type="dxa"/>
            <w:gridSpan w:val="12"/>
            <w:vMerge w:val="restart"/>
            <w:tcBorders>
              <w:top w:val="single" w:sz="24" w:space="0" w:color="CADEE5"/>
              <w:left w:val="nil"/>
              <w:bottom w:val="single" w:sz="8" w:space="0" w:color="2C3B57"/>
              <w:right w:val="nil"/>
            </w:tcBorders>
            <w:vAlign w:val="bottom"/>
          </w:tcPr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C3ECE784885944B4B744E17EEBEE24ED"/>
                </w:placeholder>
                <w15:appearance w15:val="hidden"/>
                <w:id w:val="723336852"/>
                <w:showingPlcHdr/>
              </w:sdtPr>
              <w:sdtContent>
                <w:r>
                  <w:rPr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kern w:val="0"/>
                    <w:szCs w:val="24"/>
                    <w:lang w:val="en-US" w:eastAsia="en-US" w:bidi="ar-SA"/>
                  </w:rPr>
                  <w:t>Objective</w:t>
                </w:r>
              </w:sdtContent>
            </w:sdt>
          </w:p>
        </w:tc>
        <w:tc>
          <w:tcPr>
            <w:tcW w:w="285" w:type="dxa"/>
            <w:vMerge w:val="restart"/>
            <w:tcBorders>
              <w:top w:val="single" w:sz="24" w:space="0" w:color="CADEE5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tcBorders>
              <w:top w:val="single" w:sz="24" w:space="0" w:color="CADEE5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426" w:hRule="atLeast"/>
        </w:trPr>
        <w:tc>
          <w:tcPr>
            <w:tcW w:w="6945" w:type="dxa"/>
            <w:gridSpan w:val="12"/>
            <w:vMerge w:val="continue"/>
            <w:tcBorders>
              <w:top w:val="nil"/>
              <w:left w:val="nil"/>
              <w:bottom w:val="single" w:sz="8" w:space="0" w:color="2C3B57"/>
              <w:right w:val="nil"/>
            </w:tcBorders>
            <w:vAlign w:val="bottom"/>
          </w:tcPr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r>
              <w:rPr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285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bottom"/>
          </w:tcPr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13E0C0D108544936899AB165999D6218"/>
                </w:placeholder>
                <w15:appearance w15:val="hidden"/>
                <w:id w:val="-2075571490"/>
                <w:showingPlcHdr/>
              </w:sdtPr>
              <w:sdtContent>
                <w:r>
                  <w:rPr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kern w:val="0"/>
                    <w:szCs w:val="24"/>
                    <w:lang w:val="en-US" w:eastAsia="en-US" w:bidi="ar-SA"/>
                  </w:rPr>
                  <w:t>Education</w:t>
                </w:r>
              </w:sdtContent>
            </w:sdt>
          </w:p>
        </w:tc>
      </w:tr>
      <w:tr>
        <w:trPr>
          <w:trHeight w:val="1684" w:hRule="atLeast"/>
        </w:trPr>
        <w:tc>
          <w:tcPr>
            <w:tcW w:w="6945" w:type="dxa"/>
            <w:gridSpan w:val="12"/>
            <w:tcBorders>
              <w:top w:val="single" w:sz="8" w:space="0" w:color="2C3B57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E351EED351A04A70893F1AB383F1DECB"/>
                </w:placeholder>
                <w15:appearance w15:val="hidden"/>
                <w:id w:val="-187214289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  <w:tc>
          <w:tcPr>
            <w:tcW w:w="28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</w:tcPr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D86E1C49EE694EA1B1E3E2B790989604"/>
                </w:placeholder>
                <w15:appearance w15:val="hidden"/>
                <w:id w:val="-151066530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[School Name]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A4573B00738E4C209CF4E17FCAC32D72"/>
                </w:placeholder>
                <w15:appearance w15:val="hidden"/>
                <w:id w:val="2037544711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[City]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493B8B9742C94622A662C3CB8281B19C"/>
                </w:placeholder>
                <w15:appearance w15:val="hidden"/>
                <w:id w:val="-500509284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[State]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490BFB8F1E2B43DC9B7BA50AFD9D55C9"/>
                </w:placeholder>
                <w15:appearance w15:val="hidden"/>
                <w:id w:val="1583571462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[You might want to include your GPA here and a brief summary of relevant coursework, awards, and honors.]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3551AACE20184C06AEF0B63E16781F2E"/>
                </w:placeholder>
                <w15:appearance w15:val="hidden"/>
                <w:id w:val="2131589075"/>
                <w:showingPlcHdr/>
              </w:sdtPr>
              <w:sdtContent>
                <w:r>
                  <w:rPr>
                    <w:kern w:val="0"/>
                    <w:szCs w:val="24"/>
                    <w:lang w:val="en-US" w:eastAsia="en-AU" w:bidi="ar-SA"/>
                  </w:rPr>
                </w:r>
                <w:r>
                  <w:rPr>
                    <w:kern w:val="0"/>
                    <w:szCs w:val="24"/>
                    <w:lang w:val="en-US" w:eastAsia="en-AU" w:bidi="ar-SA"/>
                  </w:rPr>
                  <w:t>KEY SKILLS</w:t>
                </w:r>
              </w:sdtContent>
            </w:sdt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sdt>
              <w:sdtPr>
                <w:id w:val="-144128603"/>
                <w:placeholder>
                  <w:docPart w:val="6143D5582C784C47939CA1DA708C2E40"/>
                </w:placeholder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Marketing</w:t>
                </w:r>
              </w:sdtContent>
            </w:sdt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Project Managment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Budget Planning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Social Media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Planning</w:t>
            </w:r>
          </w:p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8444E0F9D29F4A51BB61F4B05B90E230"/>
                </w:placeholder>
                <w15:appearance w15:val="hidden"/>
                <w:id w:val="1387539318"/>
                <w:showingPlcHdr/>
              </w:sdtPr>
              <w:sdtContent>
                <w:r>
                  <w:rPr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kern w:val="0"/>
                    <w:szCs w:val="24"/>
                    <w:lang w:val="en-US" w:eastAsia="en-US" w:bidi="ar-SA"/>
                  </w:rPr>
                  <w:t>AWARDS</w:t>
                </w:r>
              </w:sdtContent>
            </w:sdt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sdt>
              <w:sdtPr>
                <w:id w:val="409661174"/>
                <w:placeholder>
                  <w:docPart w:val="5CE95F656B414000BC1D386EF79EDC8E"/>
                </w:placeholder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EMPLOYEE OF THE MONTH</w:t>
                </w:r>
              </w:sdtContent>
            </w:sdt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LEADERSHIP AWARD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ind w:hanging="357" w:left="527"/>
              <w:jc w:val="left"/>
              <w:rPr>
                <w:rFonts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BEST PERFORMER AWARD</w:t>
            </w:r>
          </w:p>
        </w:tc>
      </w:tr>
      <w:tr>
        <w:trPr>
          <w:trHeight w:val="567" w:hRule="atLeast"/>
        </w:trPr>
        <w:tc>
          <w:tcPr>
            <w:tcW w:w="6945" w:type="dxa"/>
            <w:gridSpan w:val="12"/>
            <w:tcBorders>
              <w:top w:val="nil"/>
              <w:left w:val="nil"/>
              <w:bottom w:val="single" w:sz="8" w:space="0" w:color="2C3B57"/>
              <w:right w:val="nil"/>
            </w:tcBorders>
            <w:vAlign w:val="bottom"/>
          </w:tcPr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28EED1EF683B4B29A5A845AE5FB728B9"/>
                </w:placeholder>
                <w15:appearance w15:val="hidden"/>
                <w:id w:val="1813675065"/>
                <w:showingPlcHdr/>
              </w:sdtPr>
              <w:sdtContent>
                <w:r>
                  <w:rPr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kern w:val="0"/>
                    <w:szCs w:val="24"/>
                    <w:lang w:val="en-US" w:eastAsia="en-US" w:bidi="ar-SA"/>
                  </w:rPr>
                  <w:t>Experience</w:t>
                </w:r>
              </w:sdtContent>
            </w:sdt>
          </w:p>
        </w:tc>
        <w:tc>
          <w:tcPr>
            <w:tcW w:w="285" w:type="dxa"/>
            <w:vMerge w:val="continue"/>
            <w:tcBorders>
              <w:top w:val="nil"/>
              <w:left w:val="nil"/>
              <w:bottom w:val="single" w:sz="8" w:space="0" w:color="2C3B57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6945" w:type="dxa"/>
            <w:gridSpan w:val="12"/>
            <w:tcBorders>
              <w:top w:val="single" w:sz="8" w:space="0" w:color="2C3B57"/>
              <w:left w:val="nil"/>
              <w:bottom w:val="nil"/>
              <w:right w:val="nil"/>
            </w:tcBorders>
          </w:tcPr>
          <w:p>
            <w:pPr>
              <w:pStyle w:val="Dates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4F75AED2FBD04D838B0A9B3D3901A091"/>
                </w:placeholder>
                <w15:appearance w15:val="hidden"/>
                <w:id w:val="-1919854128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[Dates From] – [To]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8DDC04990ED24108B735AFCEEF6CD72C"/>
                </w:placeholder>
                <w15:appearance w15:val="hidden"/>
                <w:id w:val="1779303726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[Job Title] • [Job Position] • [Company Name]</w:t>
                </w:r>
              </w:sdtContent>
            </w:sdt>
          </w:p>
          <w:p>
            <w:pPr>
              <w:pStyle w:val="Dates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  <w:p>
            <w:pPr>
              <w:pStyle w:val="Dates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A03972413A64422EA46B50D7F7DCEDDF"/>
                </w:placeholder>
                <w15:appearance w15:val="hidden"/>
                <w:id w:val="125430856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[Dates From] – [To]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A03972413A64422EA46B50D7F7DCEDDF"/>
                </w:placeholder>
                <w15:appearance w15:val="hidden"/>
                <w:id w:val="-376248628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[Dates From] – [To]</w:t>
                </w:r>
              </w:sdtContent>
            </w:sdt>
          </w:p>
          <w:p>
            <w:pPr>
              <w:pStyle w:val="Dates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Dates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E8DED6AFA29A4495AD1A2A3CE6A1538F"/>
                </w:placeholder>
                <w15:appearance w15:val="hidden"/>
                <w:id w:val="1194957147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[Dates From] – [To]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E8DED6AFA29A4495AD1A2A3CE6A1538F"/>
                </w:placeholder>
                <w15:appearance w15:val="hidden"/>
                <w:id w:val="-1723587715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[Dates From] – [To]</w:t>
                </w:r>
              </w:sdtContent>
            </w:sdt>
          </w:p>
          <w:p>
            <w:pPr>
              <w:pStyle w:val="Dates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 xml:space="preserve"> </w:t>
            </w:r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4060B67EEB8F4F5A9D946038278D4DFC"/>
                </w:placeholder>
                <w15:appearance w15:val="hidden"/>
                <w:id w:val="-301624784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[This is the place for a brief summary of your key responsibilities and most stellar accomplishments.]</w:t>
                </w:r>
              </w:sdtContent>
            </w:sdt>
          </w:p>
        </w:tc>
        <w:tc>
          <w:tcPr>
            <w:tcW w:w="285" w:type="dxa"/>
            <w:vMerge w:val="continue"/>
            <w:tcBorders>
              <w:top w:val="single" w:sz="8" w:space="0" w:color="2C3B57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6945" w:type="dxa"/>
            <w:gridSpan w:val="12"/>
            <w:tcBorders>
              <w:top w:val="nil"/>
              <w:left w:val="nil"/>
              <w:bottom w:val="single" w:sz="8" w:space="0" w:color="2C3B57"/>
              <w:right w:val="nil"/>
            </w:tcBorders>
            <w:vAlign w:val="bottom"/>
          </w:tcPr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85CA619A92B142EFA1B06D9ED55353A8"/>
                </w:placeholder>
                <w15:appearance w15:val="hidden"/>
                <w:id w:val="-1530558845"/>
                <w:showingPlcHdr/>
              </w:sdtPr>
              <w:sdtContent>
                <w:r>
                  <w:rPr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kern w:val="0"/>
                    <w:szCs w:val="24"/>
                    <w:lang w:val="en-US" w:eastAsia="en-US" w:bidi="ar-SA"/>
                  </w:rPr>
                  <w:t>Communication</w:t>
                </w:r>
              </w:sdtContent>
            </w:sdt>
          </w:p>
        </w:tc>
        <w:tc>
          <w:tcPr>
            <w:tcW w:w="285" w:type="dxa"/>
            <w:vMerge w:val="continue"/>
            <w:tcBorders>
              <w:top w:val="nil"/>
              <w:left w:val="nil"/>
              <w:bottom w:val="single" w:sz="8" w:space="0" w:color="2C3B57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6945" w:type="dxa"/>
            <w:gridSpan w:val="12"/>
            <w:tcBorders>
              <w:top w:val="single" w:sz="8" w:space="0" w:color="2C3B57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A44D56BEFD854370BB1C9ED456454AE4"/>
                </w:placeholder>
                <w15:appearance w15:val="hidden"/>
                <w:id w:val="909275201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[You delivered that big presentation to rave reviews.</w:t>
                  <w:br/>
                  <w:t xml:space="preserve">Don’t be shy about it now! </w:t>
                  <w:br/>
                  <w:t>This is the place to show how well you work and play with others.]</w:t>
                </w:r>
              </w:sdtContent>
            </w:sdt>
          </w:p>
        </w:tc>
        <w:tc>
          <w:tcPr>
            <w:tcW w:w="285" w:type="dxa"/>
            <w:vMerge w:val="continue"/>
            <w:tcBorders>
              <w:top w:val="single" w:sz="8" w:space="0" w:color="2C3B57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6945" w:type="dxa"/>
            <w:gridSpan w:val="12"/>
            <w:tcBorders>
              <w:top w:val="nil"/>
              <w:left w:val="nil"/>
              <w:bottom w:val="single" w:sz="8" w:space="0" w:color="2C3B57"/>
              <w:right w:val="nil"/>
            </w:tcBorders>
            <w:vAlign w:val="bottom"/>
          </w:tcPr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8AC3871BF38142B983A625335D97A693"/>
                </w:placeholder>
                <w15:appearance w15:val="hidden"/>
                <w:id w:val="1845886759"/>
                <w:showingPlcHdr/>
              </w:sdtPr>
              <w:sdtContent>
                <w:r>
                  <w:rPr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kern w:val="0"/>
                    <w:szCs w:val="24"/>
                    <w:lang w:val="en-US" w:eastAsia="en-US" w:bidi="ar-SA"/>
                  </w:rPr>
                  <w:t>Leadership</w:t>
                </w:r>
              </w:sdtContent>
            </w:sdt>
          </w:p>
        </w:tc>
        <w:tc>
          <w:tcPr>
            <w:tcW w:w="285" w:type="dxa"/>
            <w:vMerge w:val="continue"/>
            <w:tcBorders>
              <w:top w:val="nil"/>
              <w:left w:val="nil"/>
              <w:bottom w:val="single" w:sz="8" w:space="0" w:color="2C3B57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624" w:hRule="atLeast"/>
        </w:trPr>
        <w:tc>
          <w:tcPr>
            <w:tcW w:w="6945" w:type="dxa"/>
            <w:gridSpan w:val="12"/>
            <w:tcBorders>
              <w:top w:val="single" w:sz="8" w:space="0" w:color="2C3B57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id w:val="-642964463"/>
                <w:placeholder>
                  <w:docPart w:val="8DCCF31CD57A43AD8A186F10A448DF31"/>
                </w:placeholder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[Are you president of your fraternity, head of the condo board, or a team lead for your favorite charity?</w:t>
                </w:r>
              </w:sdtContent>
            </w:sdt>
          </w:p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  <w:t>You’re a natural leader—tell it like it is!]</w:t>
            </w:r>
          </w:p>
        </w:tc>
        <w:tc>
          <w:tcPr>
            <w:tcW w:w="285" w:type="dxa"/>
            <w:vMerge w:val="continue"/>
            <w:tcBorders>
              <w:top w:val="single" w:sz="8" w:space="0" w:color="2C3B57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567" w:hRule="atLeast"/>
        </w:trPr>
        <w:tc>
          <w:tcPr>
            <w:tcW w:w="6945" w:type="dxa"/>
            <w:gridSpan w:val="12"/>
            <w:tcBorders>
              <w:top w:val="nil"/>
              <w:left w:val="nil"/>
              <w:bottom w:val="single" w:sz="8" w:space="0" w:color="2C3B57"/>
              <w:right w:val="nil"/>
            </w:tcBorders>
            <w:vAlign w:val="bottom"/>
          </w:tcPr>
          <w:p>
            <w:pPr>
              <w:pStyle w:val="Heading3"/>
              <w:widowControl/>
              <w:spacing w:before="0" w:after="40"/>
              <w:jc w:val="left"/>
              <w:rPr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6C7C6FCF1D994E1FB62022AD220547EE"/>
                </w:placeholder>
                <w15:appearance w15:val="hidden"/>
                <w:id w:val="-394892997"/>
                <w:showingPlcHdr/>
              </w:sdtPr>
              <w:sdtContent>
                <w:r>
                  <w:rPr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kern w:val="0"/>
                    <w:szCs w:val="24"/>
                    <w:lang w:val="en-US" w:eastAsia="en-US" w:bidi="ar-SA"/>
                  </w:rPr>
                  <w:t>References</w:t>
                </w:r>
              </w:sdtContent>
            </w:sdt>
          </w:p>
        </w:tc>
        <w:tc>
          <w:tcPr>
            <w:tcW w:w="285" w:type="dxa"/>
            <w:vMerge w:val="continue"/>
            <w:tcBorders>
              <w:top w:val="nil"/>
              <w:left w:val="nil"/>
              <w:bottom w:val="single" w:sz="8" w:space="0" w:color="2C3B57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797" w:hRule="atLeast"/>
        </w:trPr>
        <w:tc>
          <w:tcPr>
            <w:tcW w:w="6945" w:type="dxa"/>
            <w:gridSpan w:val="12"/>
            <w:tcBorders>
              <w:top w:val="single" w:sz="8" w:space="0" w:color="2C3B57"/>
              <w:left w:val="nil"/>
              <w:bottom w:val="nil"/>
              <w:right w:val="nil"/>
            </w:tcBorders>
          </w:tcPr>
          <w:p>
            <w:pPr>
              <w:pStyle w:val="Text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sdt>
              <w:sdtPr>
                <w:placeholder>
                  <w:docPart w:val="A0FF086ABA9B437898836BED14F5AFF9"/>
                </w:placeholder>
                <w15:appearance w15:val="hidden"/>
                <w:id w:val="157199312"/>
                <w:showingPlcHdr/>
              </w:sdtPr>
              <w:sdtContent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</w:r>
                <w:r>
                  <w:rPr>
                    <w:rFonts w:eastAsia="Arial"/>
                    <w:kern w:val="0"/>
                    <w:szCs w:val="24"/>
                    <w:lang w:val="en-US" w:eastAsia="en-US" w:bidi="ar-SA"/>
                  </w:rPr>
                  <w:t>[Available upon request.]</w:t>
                </w:r>
              </w:sdtContent>
            </w:sdt>
          </w:p>
        </w:tc>
        <w:tc>
          <w:tcPr>
            <w:tcW w:w="285" w:type="dxa"/>
            <w:vMerge w:val="continue"/>
            <w:tcBorders>
              <w:top w:val="single" w:sz="8" w:space="0" w:color="2C3B57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  <w:tc>
          <w:tcPr>
            <w:tcW w:w="3560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CADEE5" w:themeFill="background2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  <w:tr>
        <w:trPr>
          <w:trHeight w:val="482" w:hRule="atLeast"/>
        </w:trPr>
        <w:tc>
          <w:tcPr>
            <w:tcW w:w="10790" w:type="dxa"/>
            <w:gridSpan w:val="19"/>
            <w:tcBorders>
              <w:top w:val="nil"/>
              <w:left w:val="nil"/>
              <w:bottom w:val="single" w:sz="36" w:space="0" w:color="CADEE5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Arial" w:hAnsi="Arial" w:eastAsia="Arial"/>
                <w:kern w:val="0"/>
                <w:szCs w:val="24"/>
                <w:lang w:val="en-US" w:eastAsia="en-US" w:bidi="ar-SA"/>
              </w:rPr>
            </w:pPr>
            <w:r>
              <w:rPr>
                <w:rFonts w:eastAsia="Arial"/>
                <w:kern w:val="0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Franklin Gothic Medium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ill Sans M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83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5"/>
    <w:qFormat/>
    <w:rsid w:val="00df1cb4"/>
    <w:pPr>
      <w:widowControl/>
      <w:bidi w:val="0"/>
      <w:spacing w:before="0" w:after="0"/>
      <w:jc w:val="left"/>
    </w:pPr>
    <w:rPr>
      <w:rFonts w:cs="Arial" w:cstheme="minorHAnsi" w:ascii="Arial" w:hAnsi="Arial" w:eastAsia="Arial"/>
      <w:color w:val="auto"/>
      <w:kern w:val="0"/>
      <w:sz w:val="20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 w:val="true"/>
      <w:keepLines/>
      <w:jc w:val="center"/>
      <w:outlineLvl w:val="0"/>
    </w:pPr>
    <w:rPr>
      <w:rFonts w:ascii="Franklin Gothic Medium" w:hAnsi="Franklin Gothic Medium" w:eastAsia="" w:cs="Times New Roman (Headings CS)" w:asciiTheme="majorHAnsi" w:eastAsiaTheme="majorEastAsia" w:hAnsiTheme="majorHAnsi"/>
      <w:b/>
      <w:caps/>
      <w:color w:themeColor="text2" w:val="2C3B57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 w:val="true"/>
      <w:keepLines/>
      <w:spacing w:before="40" w:after="0"/>
      <w:jc w:val="center"/>
      <w:outlineLvl w:val="1"/>
    </w:pPr>
    <w:rPr>
      <w:rFonts w:eastAsia="" w:cs="Times New Roman (Headings CS)" w:eastAsiaTheme="majorEastAsia"/>
      <w:caps/>
      <w:color w:themeColor="text1" w:val="000000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 w:val="true"/>
      <w:keepLines/>
      <w:spacing w:before="0" w:after="40"/>
      <w:ind w:left="170"/>
      <w:outlineLvl w:val="2"/>
    </w:pPr>
    <w:rPr>
      <w:rFonts w:ascii="Franklin Gothic Medium" w:hAnsi="Franklin Gothic Medium" w:eastAsia="" w:cs="Times New Roman (Headings CS)" w:eastAsiaTheme="majorEastAsia"/>
      <w:b/>
      <w:caps/>
      <w:color w:themeColor="text2" w:val="2C3B57"/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d3ab8"/>
    <w:rPr>
      <w:sz w:val="16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d3ab8"/>
    <w:rPr>
      <w:sz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3ab8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qFormat/>
    <w:rsid w:val="002d3ab8"/>
    <w:rPr>
      <w:rFonts w:ascii="Franklin Gothic Medium" w:hAnsi="Franklin Gothic Medium" w:eastAsia="" w:cs="Times New Roman (Headings CS)" w:asciiTheme="majorHAnsi" w:eastAsiaTheme="majorEastAsia" w:hAnsiTheme="majorHAnsi"/>
      <w:b/>
      <w:caps/>
      <w:color w:themeColor="text2" w:val="2C3B57"/>
      <w:sz w:val="9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2d3ab8"/>
    <w:rPr>
      <w:rFonts w:eastAsia="" w:cs="Times New Roman (Headings CS)" w:eastAsiaTheme="majorEastAsia"/>
      <w:caps/>
      <w:color w:themeColor="text1" w:val="000000"/>
      <w:spacing w:val="80"/>
      <w:sz w:val="44"/>
      <w:szCs w:val="26"/>
    </w:rPr>
  </w:style>
  <w:style w:type="character" w:styleId="Heading3Char" w:customStyle="1">
    <w:name w:val="Heading 3 Char"/>
    <w:basedOn w:val="DefaultParagraphFont"/>
    <w:link w:val="Heading3"/>
    <w:uiPriority w:val="2"/>
    <w:qFormat/>
    <w:rsid w:val="002d3ab8"/>
    <w:rPr>
      <w:rFonts w:ascii="Franklin Gothic Medium" w:hAnsi="Franklin Gothic Medium" w:eastAsia="" w:cs="Times New Roman (Headings CS)" w:eastAsiaTheme="majorEastAsia"/>
      <w:b/>
      <w:caps/>
      <w:color w:themeColor="text2" w:val="2C3B57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false"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qFormat/>
    <w:rsid w:val="00d06709"/>
    <w:pPr/>
    <w:rPr>
      <w:rFonts w:ascii="Times New Roman" w:hAnsi="Times New Roman" w:cs="Times New Roman"/>
      <w:sz w:val="18"/>
      <w:szCs w:val="18"/>
    </w:rPr>
  </w:style>
  <w:style w:type="paragraph" w:styleId="Text" w:customStyle="1">
    <w:name w:val="Text"/>
    <w:basedOn w:val="Normal"/>
    <w:uiPriority w:val="3"/>
    <w:qFormat/>
    <w:rsid w:val="00fa4db0"/>
    <w:pPr>
      <w:spacing w:lineRule="auto" w:line="288"/>
      <w:ind w:left="170" w:right="113"/>
    </w:pPr>
    <w:rPr>
      <w:color w:themeColor="text1" w:themeTint="bf" w:val="404040"/>
      <w:sz w:val="22"/>
    </w:rPr>
  </w:style>
  <w:style w:type="paragraph" w:styleId="Dates" w:customStyle="1">
    <w:name w:val="Dates"/>
    <w:basedOn w:val="Normal"/>
    <w:uiPriority w:val="4"/>
    <w:qFormat/>
    <w:rsid w:val="00fa4db0"/>
    <w:pPr>
      <w:ind w:left="170"/>
    </w:pPr>
    <w:rPr>
      <w:b/>
      <w:color w:themeColor="text2" w:val="2C3B57"/>
    </w:rPr>
  </w:style>
  <w:style w:type="paragraph" w:styleId="ListParagraph">
    <w:name w:val="List Paragraph"/>
    <w:basedOn w:val="Normal"/>
    <w:uiPriority w:val="6"/>
    <w:qFormat/>
    <w:rsid w:val="00fa4db0"/>
    <w:pPr>
      <w:numPr>
        <w:ilvl w:val="0"/>
        <w:numId w:val="1"/>
      </w:numPr>
      <w:spacing w:lineRule="auto" w:line="360" w:before="80" w:after="0"/>
      <w:ind w:hanging="357" w:left="527"/>
      <w:contextualSpacing/>
    </w:pPr>
    <w:rPr>
      <w:rFonts w:ascii="Gill Sans MT" w:hAnsi="Gill Sans MT" w:cs="Times New Roman (Body CS)"/>
      <w:caps/>
      <w:color w:themeColor="text1" w:val="000000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670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/word/glossary/settings.xml"/><Relationship Id="rId2" Type="http://schemas.openxmlformats.org/officeDocument/2006/relationships/styles" Target="/word/glossary/styles.xml"/><Relationship Id="rId5" Type="http://schemas.openxmlformats.org/officeDocument/2006/relationships/fontTable" Target="/word/glossary/fontTable.xml"/><Relationship Id="rId4" Type="http://schemas.openxmlformats.org/officeDocument/2006/relationships/webSettings" Target="/word/glossary/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3972413A64422EA46B50D7F7DCE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99E0F4-3E59-4AF6-B40B-6E7F008A9E1E}"/>
      </w:docPartPr>
      <w:docPartBody>
        <w:p w:rsidR="0001142E" w:rsidRDefault="00B057DC" w:rsidP="008303C6">
          <w:pPr>
            <w:pStyle w:val="A03972413A64422EA46B50D7F7DCEDDF"/>
          </w:pPr>
          <w:r>
            <w:t>[Dates From] – [To]</w:t>
          </w:r>
        </w:p>
      </w:docPartBody>
    </w:docPart>
    <w:docPart>
      <w:docPartPr>
        <w:name w:val="E8DED6AFA29A4495AD1A2A3CE6A15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BCD4A-CC1C-452D-A99E-174EA1C28ED4}"/>
      </w:docPartPr>
      <w:docPartBody>
        <w:p w:rsidR="0001142E" w:rsidRDefault="00B057DC" w:rsidP="008303C6">
          <w:pPr>
            <w:pStyle w:val="E8DED6AFA29A4495AD1A2A3CE6A1538F"/>
          </w:pPr>
          <w:r>
            <w:t>[Dates From] – [To]</w:t>
          </w:r>
        </w:p>
      </w:docPartBody>
    </w:docPart>
    <w:docPart>
      <w:docPartPr>
        <w:name w:val="F44EBAC9D6C242618AFEF63ECBD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149C0-FB55-4E76-A159-DFAA67AC533F}"/>
      </w:docPartPr>
      <w:docPartBody>
        <w:p w:rsidR="0001142E" w:rsidRDefault="00B057DC">
          <w:r w:rsidRPr="00AD0DDD">
            <w:t>Your Name Surname</w:t>
          </w:r>
        </w:p>
      </w:docPartBody>
    </w:docPart>
    <w:docPart>
      <w:docPartPr>
        <w:name w:val="A5D45D1BE36D4141B2C46EBCFB842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B497E-8594-40E7-9FC9-060D5CBFFE46}"/>
      </w:docPartPr>
      <w:docPartBody>
        <w:p w:rsidR="0001142E" w:rsidRDefault="00B057DC">
          <w:r w:rsidRPr="00AD0DDD">
            <w:t>assistant manage</w:t>
          </w:r>
          <w:r>
            <w:t>r</w:t>
          </w:r>
        </w:p>
      </w:docPartBody>
    </w:docPart>
    <w:docPart>
      <w:docPartPr>
        <w:name w:val="8B09E7BCA8F14AD695D843C6AC834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4482B-49CD-44F5-A93F-090C6E86C840}"/>
      </w:docPartPr>
      <w:docPartBody>
        <w:p w:rsidR="0001142E" w:rsidRDefault="00B057DC" w:rsidP="008303C6">
          <w:pPr>
            <w:pStyle w:val="8B09E7BCA8F14AD695D843C6AC834EC51"/>
          </w:pPr>
          <w:r w:rsidRPr="00DF1CB4">
            <w:t>[Phone]</w:t>
          </w:r>
        </w:p>
      </w:docPartBody>
    </w:docPart>
    <w:docPart>
      <w:docPartPr>
        <w:name w:val="1718293F9C2246EDBDD5F83989B21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80B077-59D6-4CAA-A030-EC4F0E3BFD8A}"/>
      </w:docPartPr>
      <w:docPartBody>
        <w:p w:rsidR="0001142E" w:rsidRDefault="00B057DC" w:rsidP="008303C6">
          <w:pPr>
            <w:pStyle w:val="1718293F9C2246EDBDD5F83989B21DA41"/>
          </w:pPr>
          <w:r w:rsidRPr="00DF1CB4">
            <w:t>[Address]</w:t>
          </w:r>
        </w:p>
      </w:docPartBody>
    </w:docPart>
    <w:docPart>
      <w:docPartPr>
        <w:name w:val="A708FF151FF242CDB8B99955B0977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619C3-0253-413A-85AF-C2CBF2228E14}"/>
      </w:docPartPr>
      <w:docPartBody>
        <w:p w:rsidR="0001142E" w:rsidRDefault="00B057DC" w:rsidP="008303C6">
          <w:pPr>
            <w:pStyle w:val="A708FF151FF242CDB8B99955B09771F81"/>
          </w:pPr>
          <w:r w:rsidRPr="00FA4DB0">
            <w:t>[Website]</w:t>
          </w:r>
        </w:p>
      </w:docPartBody>
    </w:docPart>
    <w:docPart>
      <w:docPartPr>
        <w:name w:val="C3ECE784885944B4B744E17EEBEE2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8F24A-D724-4CC9-B900-CA34166857BF}"/>
      </w:docPartPr>
      <w:docPartBody>
        <w:p w:rsidR="0001142E" w:rsidRDefault="00B057DC">
          <w:r w:rsidRPr="005F5561">
            <w:t>Objective</w:t>
          </w:r>
        </w:p>
      </w:docPartBody>
    </w:docPart>
    <w:docPart>
      <w:docPartPr>
        <w:name w:val="E351EED351A04A70893F1AB383F1D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0DAA-6E2F-4B37-B2D2-C146582E8260}"/>
      </w:docPartPr>
      <w:docPartBody>
        <w:p w:rsidR="0001142E" w:rsidRDefault="00B057DC">
          <w:r w:rsidRPr="00E14266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28EED1EF683B4B29A5A845AE5FB7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9A9B5-0E4C-4C3C-BD55-EA83CEF29AEA}"/>
      </w:docPartPr>
      <w:docPartBody>
        <w:p w:rsidR="0001142E" w:rsidRDefault="00B057DC">
          <w:r w:rsidRPr="00560EA0">
            <w:t>Experience</w:t>
          </w:r>
        </w:p>
      </w:docPartBody>
    </w:docPart>
    <w:docPart>
      <w:docPartPr>
        <w:name w:val="4F75AED2FBD04D838B0A9B3D3901A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F7D22-4881-4E62-ACF4-3E26D03FE2EC}"/>
      </w:docPartPr>
      <w:docPartBody>
        <w:p w:rsidR="0001142E" w:rsidRDefault="00B057DC">
          <w:r>
            <w:t>[Dates From] – [To]</w:t>
          </w:r>
        </w:p>
      </w:docPartBody>
    </w:docPart>
    <w:docPart>
      <w:docPartPr>
        <w:name w:val="8DDC04990ED24108B735AFCEEF6C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CFE82-D3C4-4BB1-A035-4F3073A4DB05}"/>
      </w:docPartPr>
      <w:docPartBody>
        <w:p w:rsidR="0001142E" w:rsidRDefault="00B057DC">
          <w:r>
            <w:t>[Job Title] • [Job Position] • [Company Name]</w:t>
          </w:r>
        </w:p>
      </w:docPartBody>
    </w:docPart>
    <w:docPart>
      <w:docPartPr>
        <w:name w:val="4060B67EEB8F4F5A9D946038278D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93A20-CE7A-4C56-957B-3B851CBD7092}"/>
      </w:docPartPr>
      <w:docPartBody>
        <w:p w:rsidR="0001142E" w:rsidRDefault="00B057DC">
          <w:r>
            <w:t>[This is the place for a brief summary of your key responsibilities and most stellar accomplishments.]</w:t>
          </w:r>
        </w:p>
      </w:docPartBody>
    </w:docPart>
    <w:docPart>
      <w:docPartPr>
        <w:name w:val="13E0C0D108544936899AB165999D6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BE65F-316A-4661-BDE7-AE1E42832A47}"/>
      </w:docPartPr>
      <w:docPartBody>
        <w:p w:rsidR="0001142E" w:rsidRDefault="00B057DC">
          <w:r w:rsidRPr="00AD0DDD">
            <w:t>Education</w:t>
          </w:r>
        </w:p>
      </w:docPartBody>
    </w:docPart>
    <w:docPart>
      <w:docPartPr>
        <w:name w:val="D86E1C49EE694EA1B1E3E2B79098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F7948-B36C-4A65-9685-BF2DBF32E589}"/>
      </w:docPartPr>
      <w:docPartBody>
        <w:p w:rsidR="0001142E" w:rsidRDefault="00B057DC">
          <w:r w:rsidRPr="00E14266">
            <w:t>[School Name]</w:t>
          </w:r>
        </w:p>
      </w:docPartBody>
    </w:docPart>
    <w:docPart>
      <w:docPartPr>
        <w:name w:val="A4573B00738E4C209CF4E17FCAC3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226A7-04E9-43B6-9C3F-6194DAE69462}"/>
      </w:docPartPr>
      <w:docPartBody>
        <w:p w:rsidR="0001142E" w:rsidRDefault="00B057DC">
          <w:r w:rsidRPr="00E14266">
            <w:t>[City]</w:t>
          </w:r>
        </w:p>
      </w:docPartBody>
    </w:docPart>
    <w:docPart>
      <w:docPartPr>
        <w:name w:val="493B8B9742C94622A662C3CB8281B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F4837-5263-4E07-B9F6-1CBE82ABEC7A}"/>
      </w:docPartPr>
      <w:docPartBody>
        <w:p w:rsidR="0001142E" w:rsidRDefault="00B057DC">
          <w:r w:rsidRPr="00E14266">
            <w:t>[State]</w:t>
          </w:r>
        </w:p>
      </w:docPartBody>
    </w:docPart>
    <w:docPart>
      <w:docPartPr>
        <w:name w:val="490BFB8F1E2B43DC9B7BA50AFD9D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C5E9A-8F4D-45DF-8EB4-EBEDFF7C3496}"/>
      </w:docPartPr>
      <w:docPartBody>
        <w:p w:rsidR="0001142E" w:rsidRDefault="00B057DC">
          <w:r w:rsidRPr="00E14266">
            <w:t>[You might want to include your GPA here and a brief summary of relevant coursework, awards, and honors.]</w:t>
          </w:r>
        </w:p>
      </w:docPartBody>
    </w:docPart>
    <w:docPart>
      <w:docPartPr>
        <w:name w:val="3551AACE20184C06AEF0B63E16781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81AD-9BC5-4EC8-A82E-7FD9E9B32A61}"/>
      </w:docPartPr>
      <w:docPartBody>
        <w:p w:rsidR="0001142E" w:rsidRDefault="00B057DC" w:rsidP="00B057DC">
          <w:pPr>
            <w:pStyle w:val="3551AACE20184C06AEF0B63E16781F2E1"/>
          </w:pPr>
          <w:r>
            <w:rPr>
              <w:noProof/>
              <w:lang w:val="en-AU" w:eastAsia="en-AU"/>
            </w:rPr>
            <w:t>KEY SKILLS</w:t>
          </w:r>
        </w:p>
      </w:docPartBody>
    </w:docPart>
    <w:docPart>
      <w:docPartPr>
        <w:name w:val="6143D5582C784C47939CA1DA708C2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73FC7-E828-458D-8EF2-79E01BB85181}"/>
      </w:docPartPr>
      <w:docPartBody>
        <w:p w:rsidR="00B057DC" w:rsidRPr="00AD0DDD" w:rsidRDefault="00B057DC" w:rsidP="00DF1CB4">
          <w:pPr>
            <w:pStyle w:val="ListParagraph"/>
          </w:pPr>
          <w:r w:rsidRPr="00AD0DDD">
            <w:t>Marketing</w:t>
          </w:r>
        </w:p>
        <w:p w:rsidR="00B057DC" w:rsidRPr="00AD0DDD" w:rsidRDefault="00B057DC" w:rsidP="00DF1CB4">
          <w:pPr>
            <w:pStyle w:val="ListParagraph"/>
          </w:pPr>
          <w:r w:rsidRPr="00AD0DDD">
            <w:t>Project Managment</w:t>
          </w:r>
        </w:p>
        <w:p w:rsidR="00B057DC" w:rsidRPr="00AD0DDD" w:rsidRDefault="00B057DC" w:rsidP="00DF1CB4">
          <w:pPr>
            <w:pStyle w:val="ListParagraph"/>
          </w:pPr>
          <w:r w:rsidRPr="00AD0DDD">
            <w:t>Budget Planning</w:t>
          </w:r>
        </w:p>
        <w:p w:rsidR="00B057DC" w:rsidRPr="00AD0DDD" w:rsidRDefault="00B057DC" w:rsidP="00DF1CB4">
          <w:pPr>
            <w:pStyle w:val="ListParagraph"/>
          </w:pPr>
          <w:r w:rsidRPr="00AD0DDD">
            <w:t>Social Media</w:t>
          </w:r>
        </w:p>
        <w:p w:rsidR="0001142E" w:rsidRDefault="00B057DC">
          <w:r w:rsidRPr="00AD0DDD">
            <w:t>Planning</w:t>
          </w:r>
        </w:p>
      </w:docPartBody>
    </w:docPart>
    <w:docPart>
      <w:docPartPr>
        <w:name w:val="8444E0F9D29F4A51BB61F4B05B90E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3561F-4309-4624-AC8D-8D8E45EB953A}"/>
      </w:docPartPr>
      <w:docPartBody>
        <w:p w:rsidR="0001142E" w:rsidRDefault="00B057DC">
          <w:r w:rsidRPr="00AD0DDD">
            <w:t>AWARDS</w:t>
          </w:r>
        </w:p>
      </w:docPartBody>
    </w:docPart>
    <w:docPart>
      <w:docPartPr>
        <w:name w:val="5CE95F656B414000BC1D386EF79ED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E156-87B1-464F-8906-1FF78557D38B}"/>
      </w:docPartPr>
      <w:docPartBody>
        <w:p w:rsidR="00B057DC" w:rsidRDefault="00B057DC" w:rsidP="00DF1CB4">
          <w:pPr>
            <w:pStyle w:val="ListParagraph"/>
          </w:pPr>
          <w:r>
            <w:t>EMPLOYEE OF THE MONTH</w:t>
          </w:r>
        </w:p>
        <w:p w:rsidR="00B057DC" w:rsidRDefault="00B057DC" w:rsidP="00DF1CB4">
          <w:pPr>
            <w:pStyle w:val="ListParagraph"/>
          </w:pPr>
          <w:r>
            <w:t>LEADERSHIP AWARD</w:t>
          </w:r>
        </w:p>
        <w:p w:rsidR="0001142E" w:rsidRDefault="00B057DC">
          <w:r>
            <w:t>BEST PERFORMER AWARD</w:t>
          </w:r>
        </w:p>
      </w:docPartBody>
    </w:docPart>
    <w:docPart>
      <w:docPartPr>
        <w:name w:val="85CA619A92B142EFA1B06D9ED5535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383B-8079-4805-BDCD-9DB8B5C97810}"/>
      </w:docPartPr>
      <w:docPartBody>
        <w:p w:rsidR="0001142E" w:rsidRDefault="00B057DC">
          <w:r w:rsidRPr="00560EA0">
            <w:t>Communication</w:t>
          </w:r>
        </w:p>
      </w:docPartBody>
    </w:docPart>
    <w:docPart>
      <w:docPartPr>
        <w:name w:val="A44D56BEFD854370BB1C9ED456454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5A891-F467-4070-B470-963219F5F3B0}"/>
      </w:docPartPr>
      <w:docPartBody>
        <w:p w:rsidR="0001142E" w:rsidRDefault="00B057DC">
          <w:r w:rsidRPr="00560EA0">
            <w:t>[You delivered that big presentation to rave reviews.</w:t>
          </w:r>
          <w:r>
            <w:br/>
          </w:r>
          <w:r w:rsidRPr="00560EA0">
            <w:t>Don’t be shy about it now!</w:t>
          </w:r>
          <w:r>
            <w:t xml:space="preserve"> </w:t>
          </w:r>
          <w:r>
            <w:br/>
          </w:r>
          <w:r w:rsidRPr="00560EA0">
            <w:t>This is the place to show how well you work and play with others.]</w:t>
          </w:r>
        </w:p>
      </w:docPartBody>
    </w:docPart>
    <w:docPart>
      <w:docPartPr>
        <w:name w:val="8AC3871BF38142B983A625335D97A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E08DE-F938-44D5-B038-AD0F67D7E904}"/>
      </w:docPartPr>
      <w:docPartBody>
        <w:p w:rsidR="0001142E" w:rsidRDefault="00B057DC">
          <w:r w:rsidRPr="00560EA0">
            <w:t>Leadership</w:t>
          </w:r>
        </w:p>
      </w:docPartBody>
    </w:docPart>
    <w:docPart>
      <w:docPartPr>
        <w:name w:val="8DCCF31CD57A43AD8A186F10A448D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3D114-40E7-4427-B417-7BA51791D075}"/>
      </w:docPartPr>
      <w:docPartBody>
        <w:p w:rsidR="00B057DC" w:rsidRDefault="00B057DC" w:rsidP="00DF1CB4">
          <w:pPr>
            <w:pStyle w:val="Text"/>
          </w:pPr>
          <w:r w:rsidRPr="00560EA0">
            <w:t>[Are you president of your fraternity, head of the condo board,</w:t>
          </w:r>
          <w:r>
            <w:t xml:space="preserve"> </w:t>
          </w:r>
          <w:r w:rsidRPr="00560EA0">
            <w:t>or a team lead for your favorite charity?</w:t>
          </w:r>
        </w:p>
        <w:p w:rsidR="0001142E" w:rsidRDefault="00B057DC">
          <w:r w:rsidRPr="00560EA0">
            <w:t>You’re a natural leader—tell it like it is!]</w:t>
          </w:r>
        </w:p>
      </w:docPartBody>
    </w:docPart>
    <w:docPart>
      <w:docPartPr>
        <w:name w:val="6C7C6FCF1D994E1FB62022AD22054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6BF8A-57D6-4BC2-A368-F5C8BBB2179D}"/>
      </w:docPartPr>
      <w:docPartBody>
        <w:p w:rsidR="0001142E" w:rsidRDefault="00B057DC">
          <w:r w:rsidRPr="00560EA0">
            <w:t>References</w:t>
          </w:r>
        </w:p>
      </w:docPartBody>
    </w:docPart>
    <w:docPart>
      <w:docPartPr>
        <w:name w:val="A0FF086ABA9B437898836BED14F5A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3420E-A563-403E-B90C-57EE26D6D7DF}"/>
      </w:docPartPr>
      <w:docPartBody>
        <w:p w:rsidR="0001142E" w:rsidRDefault="00B057DC">
          <w:r w:rsidRPr="00560EA0">
            <w:t>[Available upon request.]</w:t>
          </w:r>
        </w:p>
      </w:docPartBody>
    </w:docPart>
    <w:docPart>
      <w:docPartPr>
        <w:name w:val="B9C9B073A0704604A0EB79527FD36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648A9-A4A2-40A6-B17F-B4B7758B6A0F}"/>
      </w:docPartPr>
      <w:docPartBody>
        <w:p w:rsidR="00000000" w:rsidRDefault="00B057DC" w:rsidP="00B057DC">
          <w:pPr>
            <w:pStyle w:val="B9C9B073A0704604A0EB79527FD368FF"/>
          </w:pPr>
          <w:r>
            <w:t>January</w:t>
          </w:r>
        </w:p>
      </w:docPartBody>
    </w:docPart>
  </w:docParts>
</w:glossaryDocument>
</file>

<file path=word/glossary/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3C6"/>
    <w:rsid w:val="0001142E"/>
    <w:rsid w:val="008303C6"/>
    <w:rsid w:val="00B057DC"/>
    <w:rsid w:val="00DD12F9"/>
    <w:rsid w:val="00F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57DC"/>
    <w:rPr>
      <w:color w:val="808080"/>
    </w:rPr>
  </w:style>
  <w:style w:type="paragraph" w:customStyle="1" w:styleId="A03972413A64422EA46B50D7F7DCEDDF">
    <w:name w:val="A03972413A64422EA46B50D7F7DCEDDF"/>
    <w:rsid w:val="008303C6"/>
  </w:style>
  <w:style w:type="paragraph" w:customStyle="1" w:styleId="E8DED6AFA29A4495AD1A2A3CE6A1538F">
    <w:name w:val="E8DED6AFA29A4495AD1A2A3CE6A1538F"/>
    <w:rsid w:val="008303C6"/>
  </w:style>
  <w:style w:type="paragraph" w:customStyle="1" w:styleId="8B09E7BCA8F14AD695D843C6AC834EC5">
    <w:name w:val="8B09E7BCA8F14AD695D843C6AC834EC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">
    <w:name w:val="5FD0721BE1624B4A8DB96272AEF3FE85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">
    <w:name w:val="1718293F9C2246EDBDD5F83989B21DA4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">
    <w:name w:val="A708FF151FF242CDB8B99955B09771F8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8B09E7BCA8F14AD695D843C6AC834EC51">
    <w:name w:val="8B09E7BCA8F14AD695D843C6AC834EC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5FD0721BE1624B4A8DB96272AEF3FE851">
    <w:name w:val="5FD0721BE1624B4A8DB96272AEF3FE85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1718293F9C2246EDBDD5F83989B21DA41">
    <w:name w:val="1718293F9C2246EDBDD5F83989B21DA4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A708FF151FF242CDB8B99955B09771F81">
    <w:name w:val="A708FF151FF242CDB8B99955B09771F81"/>
    <w:rsid w:val="008303C6"/>
    <w:pPr>
      <w:spacing w:after="0" w:line="240" w:lineRule="auto"/>
    </w:pPr>
    <w:rPr>
      <w:rFonts w:eastAsiaTheme="minorHAnsi"/>
      <w:sz w:val="16"/>
      <w:szCs w:val="24"/>
      <w:lang w:val="en-US" w:eastAsia="en-US"/>
    </w:rPr>
  </w:style>
  <w:style w:type="paragraph" w:customStyle="1" w:styleId="3551AACE20184C06AEF0B63E16781F2E">
    <w:name w:val="3551AACE20184C06AEF0B63E16781F2E"/>
    <w:rsid w:val="008303C6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styleId="ListParagraph">
    <w:name w:val="List Paragraph"/>
    <w:basedOn w:val="Normal"/>
    <w:uiPriority w:val="6"/>
    <w:qFormat/>
    <w:rsid w:val="00B057DC"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val="en-US" w:eastAsia="en-US"/>
    </w:rPr>
  </w:style>
  <w:style w:type="paragraph" w:customStyle="1" w:styleId="Text">
    <w:name w:val="Text"/>
    <w:basedOn w:val="Normal"/>
    <w:uiPriority w:val="3"/>
    <w:qFormat/>
    <w:rsid w:val="00B057DC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val="en-US" w:eastAsia="en-US"/>
    </w:rPr>
  </w:style>
  <w:style w:type="paragraph" w:customStyle="1" w:styleId="3551AACE20184C06AEF0B63E16781F2E1">
    <w:name w:val="3551AACE20184C06AEF0B63E16781F2E1"/>
    <w:rsid w:val="00B057DC"/>
    <w:pPr>
      <w:keepNext/>
      <w:keepLines/>
      <w:spacing w:after="40" w:line="240" w:lineRule="auto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44546A" w:themeColor="text2"/>
      <w:sz w:val="28"/>
      <w:szCs w:val="24"/>
      <w:lang w:val="en-US" w:eastAsia="en-US"/>
    </w:rPr>
  </w:style>
  <w:style w:type="paragraph" w:customStyle="1" w:styleId="81EEB0A8CF684C0AB8ACEC4AAB76240B">
    <w:name w:val="81EEB0A8CF684C0AB8ACEC4AAB76240B"/>
    <w:rsid w:val="00B057DC"/>
    <w:rPr>
      <w:lang w:val="en-US" w:eastAsia="en-US"/>
    </w:rPr>
  </w:style>
  <w:style w:type="paragraph" w:customStyle="1" w:styleId="B9C9B073A0704604A0EB79527FD368FF">
    <w:name w:val="B9C9B073A0704604A0EB79527FD368FF"/>
    <w:rsid w:val="00B057DC"/>
    <w:rPr>
      <w:lang w:val="en-US" w:eastAsia="en-US"/>
    </w:rPr>
  </w:style>
</w:styles>
</file>

<file path=word/glossary/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 pitchFamily="0" charset="1"/>
        <a:ea typeface=""/>
        <a:cs typeface=""/>
      </a:majorFont>
      <a:minorFont>
        <a:latin typeface="Arial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735428-6F95-4096-840F-2DD96B16B624}"/>
</file>

<file path=customXml/itemProps2.xml><?xml version="1.0" encoding="utf-8"?>
<ds:datastoreItem xmlns:ds="http://schemas.openxmlformats.org/officeDocument/2006/customXml" ds:itemID="{C3ED917E-6B3F-4995-8090-FD9CFEE66038}"/>
</file>

<file path=customXml/itemProps3.xml><?xml version="1.0" encoding="utf-8"?>
<ds:datastoreItem xmlns:ds="http://schemas.openxmlformats.org/officeDocument/2006/customXml" ds:itemID="{647FEFD4-54E2-43C2-B579-757DDE7F1A35}"/>
</file>

<file path=docProps/app.xml><?xml version="1.0" encoding="utf-8"?>
<Properties xmlns="http://schemas.openxmlformats.org/officeDocument/2006/extended-properties" xmlns:vt="http://schemas.openxmlformats.org/officeDocument/2006/docPropsVTypes">
  <Template>TM11819105</Template>
  <TotalTime>0</TotalTime>
  <Application>LibreOffice/7.6.2.1$Linux_X86_64 LibreOffice_project/56f7684011345957bbf33a7ee678afaf4d2ba333</Application>
  <AppVersion>15.0000</AppVersion>
  <Pages>1</Pages>
  <Words>218</Words>
  <Characters>1062</Characters>
  <CharactersWithSpaces>1262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2019-08-05T02:43:00Z</dcterms:created>
  <dc:creator/>
  <dc:description/>
  <dc:language>en-US</dc:language>
  <cp:lastModifiedBy/>
  <dcterms:modified xsi:type="dcterms:W3CDTF">2023-10-18T14:27:09Z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